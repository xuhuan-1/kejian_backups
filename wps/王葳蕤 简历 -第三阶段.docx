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firstLine="420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  <w:r>
        <w:rPr>
          <w:rFonts w:ascii="Times New Roman" w:hAnsi="Times New Roman" w:eastAsia="宋体" w:cs="Times New Roman"/>
          <w:b/>
          <w:sz w:val="36"/>
          <w:szCs w:val="36"/>
        </w:rPr>
        <w:t>Web</w:t>
      </w:r>
      <w:r>
        <w:rPr>
          <w:rFonts w:hint="eastAsia" w:ascii="Times New Roman" w:hAnsi="Times New Roman" w:eastAsia="宋体" w:cs="Times New Roman"/>
          <w:b/>
          <w:sz w:val="36"/>
          <w:szCs w:val="36"/>
        </w:rPr>
        <w:t>前端开发初级工程师_实习生</w:t>
      </w:r>
    </w:p>
    <w:p>
      <w:pPr>
        <w:pBdr>
          <w:bottom w:val="single" w:color="auto" w:sz="6" w:space="1"/>
        </w:pBdr>
        <w:spacing w:line="360" w:lineRule="auto"/>
        <w:rPr>
          <w:rFonts w:ascii="微软雅黑" w:hAnsi="微软雅黑" w:eastAsia="微软雅黑" w:cs="Times New Roman"/>
          <w:b/>
          <w:sz w:val="24"/>
          <w:szCs w:val="24"/>
        </w:rPr>
      </w:pPr>
      <w:r>
        <w:rPr>
          <w:rFonts w:hint="eastAsia" w:ascii="微软雅黑" w:hAnsi="微软雅黑" w:eastAsia="微软雅黑" w:cs="Times New Roman"/>
          <w:b/>
          <w:sz w:val="24"/>
          <w:szCs w:val="24"/>
        </w:rPr>
        <w:t>基本信息：</w:t>
      </w:r>
    </w:p>
    <w:tbl>
      <w:tblPr>
        <w:tblStyle w:val="6"/>
        <w:tblW w:w="877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2043"/>
        <w:gridCol w:w="1111"/>
        <w:gridCol w:w="44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217" w:type="dxa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b/>
                <w:sz w:val="18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18"/>
                <w:szCs w:val="24"/>
              </w:rPr>
              <w:t>姓    名：</w:t>
            </w:r>
          </w:p>
        </w:tc>
        <w:tc>
          <w:tcPr>
            <w:tcW w:w="2043" w:type="dxa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bCs/>
                <w:sz w:val="18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bCs/>
                <w:sz w:val="18"/>
                <w:szCs w:val="24"/>
              </w:rPr>
              <w:t>王葳蕤</w:t>
            </w:r>
          </w:p>
        </w:tc>
        <w:tc>
          <w:tcPr>
            <w:tcW w:w="1111" w:type="dxa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b/>
                <w:sz w:val="18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18"/>
                <w:szCs w:val="24"/>
              </w:rPr>
              <w:t>籍    贯：</w:t>
            </w:r>
          </w:p>
        </w:tc>
        <w:tc>
          <w:tcPr>
            <w:tcW w:w="4401" w:type="dxa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sz w:val="18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sz w:val="18"/>
                <w:szCs w:val="24"/>
              </w:rPr>
              <w:t>黑龙江省哈尔滨市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217" w:type="dxa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b/>
                <w:sz w:val="18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18"/>
                <w:szCs w:val="24"/>
              </w:rPr>
              <w:t>联系电话：</w:t>
            </w:r>
          </w:p>
        </w:tc>
        <w:tc>
          <w:tcPr>
            <w:tcW w:w="2043" w:type="dxa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bCs/>
                <w:sz w:val="18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bCs/>
                <w:sz w:val="18"/>
                <w:szCs w:val="24"/>
              </w:rPr>
              <w:t>166-0137-2775</w:t>
            </w:r>
          </w:p>
        </w:tc>
        <w:tc>
          <w:tcPr>
            <w:tcW w:w="1111" w:type="dxa"/>
          </w:tcPr>
          <w:p>
            <w:pPr>
              <w:spacing w:line="360" w:lineRule="auto"/>
              <w:rPr>
                <w:rFonts w:ascii="微软雅黑" w:hAnsi="微软雅黑" w:eastAsia="微软雅黑" w:cs="Times New Roman"/>
                <w:b/>
                <w:sz w:val="18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18"/>
                <w:szCs w:val="24"/>
              </w:rPr>
              <w:t>电子信箱：</w:t>
            </w:r>
          </w:p>
        </w:tc>
        <w:tc>
          <w:tcPr>
            <w:tcW w:w="4401" w:type="dxa"/>
          </w:tcPr>
          <w:p>
            <w:pPr>
              <w:spacing w:line="360" w:lineRule="auto"/>
              <w:rPr>
                <w:rFonts w:ascii="微软雅黑" w:hAnsi="微软雅黑" w:cs="Times New Roman"/>
                <w:sz w:val="18"/>
                <w:szCs w:val="24"/>
              </w:rPr>
            </w:pPr>
            <w:r>
              <w:rPr>
                <w:rFonts w:cs="Times New Roman"/>
                <w:color w:val="000000"/>
                <w:kern w:val="24"/>
                <w:szCs w:val="21"/>
              </w:rPr>
              <w:t>360425318@</w:t>
            </w:r>
            <w:r>
              <w:rPr>
                <w:rFonts w:hint="eastAsia" w:cs="Times New Roman"/>
                <w:color w:val="000000"/>
                <w:kern w:val="24"/>
                <w:szCs w:val="21"/>
              </w:rPr>
              <w:t>qq.com</w:t>
            </w:r>
          </w:p>
        </w:tc>
      </w:tr>
    </w:tbl>
    <w:p>
      <w:pPr>
        <w:pBdr>
          <w:bottom w:val="single" w:color="auto" w:sz="6" w:space="1"/>
        </w:pBdr>
        <w:spacing w:line="360" w:lineRule="auto"/>
        <w:rPr>
          <w:rFonts w:ascii="微软雅黑" w:hAnsi="微软雅黑" w:eastAsia="微软雅黑" w:cs="Times New Roman"/>
          <w:b/>
          <w:sz w:val="24"/>
          <w:szCs w:val="24"/>
        </w:rPr>
      </w:pPr>
      <w:r>
        <w:rPr>
          <w:rFonts w:hint="eastAsia" w:ascii="微软雅黑" w:hAnsi="微软雅黑" w:eastAsia="微软雅黑" w:cs="Times New Roman"/>
          <w:b/>
          <w:sz w:val="24"/>
          <w:szCs w:val="24"/>
        </w:rPr>
        <w:t>求职意向：</w:t>
      </w:r>
    </w:p>
    <w:tbl>
      <w:tblPr>
        <w:tblStyle w:val="6"/>
        <w:tblW w:w="85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7" w:hRule="atLeast"/>
        </w:trPr>
        <w:tc>
          <w:tcPr>
            <w:tcW w:w="8528" w:type="dxa"/>
          </w:tcPr>
          <w:p>
            <w:pPr>
              <w:spacing w:line="360" w:lineRule="auto"/>
              <w:rPr>
                <w:rFonts w:eastAsia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18"/>
                <w:szCs w:val="18"/>
              </w:rPr>
              <w:t>职位</w:t>
            </w:r>
            <w:r>
              <w:rPr>
                <w:rFonts w:ascii="微软雅黑" w:hAnsi="微软雅黑" w:eastAsia="微软雅黑" w:cs="微软雅黑"/>
                <w:b/>
                <w:color w:val="000000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Times New Roman"/>
                <w:bCs/>
                <w:sz w:val="18"/>
                <w:szCs w:val="24"/>
              </w:rPr>
              <w:t xml:space="preserve"> Web前端开发初级工程师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Cs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18"/>
                <w:szCs w:val="18"/>
              </w:rPr>
              <w:t>地区</w:t>
            </w:r>
            <w:r>
              <w:rPr>
                <w:rFonts w:ascii="微软雅黑" w:hAnsi="微软雅黑" w:eastAsia="微软雅黑" w:cs="微软雅黑"/>
                <w:b/>
                <w:color w:val="000000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Times New Roman"/>
                <w:bCs/>
                <w:sz w:val="18"/>
                <w:szCs w:val="24"/>
              </w:rPr>
              <w:t>北京</w:t>
            </w:r>
          </w:p>
          <w:p>
            <w:pPr>
              <w:spacing w:line="360" w:lineRule="auto"/>
              <w:rPr>
                <w:rFonts w:ascii="微软雅黑" w:hAnsi="微软雅黑" w:eastAsia="微软雅黑" w:cs="Times New Roman"/>
                <w:bCs/>
                <w:sz w:val="18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18"/>
                <w:szCs w:val="18"/>
              </w:rPr>
              <w:t>薪资</w:t>
            </w:r>
            <w:r>
              <w:rPr>
                <w:rFonts w:ascii="微软雅黑" w:hAnsi="微软雅黑" w:eastAsia="微软雅黑" w:cs="微软雅黑"/>
                <w:b/>
                <w:color w:val="000000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Times New Roman"/>
                <w:bCs/>
                <w:sz w:val="18"/>
                <w:szCs w:val="24"/>
              </w:rPr>
              <w:t>面议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Cs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18"/>
                <w:szCs w:val="18"/>
              </w:rPr>
              <w:t>目前状况</w:t>
            </w:r>
            <w:r>
              <w:rPr>
                <w:rFonts w:ascii="微软雅黑" w:hAnsi="微软雅黑" w:eastAsia="微软雅黑" w:cs="微软雅黑"/>
                <w:b/>
                <w:color w:val="000000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Times New Roman"/>
                <w:bCs/>
                <w:sz w:val="18"/>
                <w:szCs w:val="24"/>
              </w:rPr>
              <w:t>目前处于离职状态，立即上岗</w:t>
            </w:r>
          </w:p>
        </w:tc>
      </w:tr>
    </w:tbl>
    <w:p>
      <w:pPr>
        <w:pBdr>
          <w:bottom w:val="single" w:color="auto" w:sz="6" w:space="1"/>
        </w:pBdr>
        <w:spacing w:line="360" w:lineRule="auto"/>
        <w:rPr>
          <w:rFonts w:ascii="微软雅黑" w:hAnsi="微软雅黑" w:eastAsia="微软雅黑" w:cs="Times New Roman"/>
          <w:b/>
          <w:sz w:val="24"/>
          <w:szCs w:val="24"/>
        </w:rPr>
      </w:pPr>
      <w:r>
        <w:rPr>
          <w:rFonts w:hint="eastAsia" w:ascii="微软雅黑" w:hAnsi="微软雅黑" w:eastAsia="微软雅黑" w:cs="Times New Roman"/>
          <w:b/>
          <w:sz w:val="24"/>
          <w:szCs w:val="24"/>
        </w:rPr>
        <w:t>个人技能：</w:t>
      </w:r>
    </w:p>
    <w:tbl>
      <w:tblPr>
        <w:tblStyle w:val="6"/>
        <w:tblW w:w="87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877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ascii="微软雅黑" w:hAnsi="微软雅黑" w:eastAsia="微软雅黑" w:cs="Courier New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24"/>
              </w:rPr>
              <w:t>掌握HTML，能够编辑网页，具有良好的编码习惯。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微软雅黑" w:hAnsi="微软雅黑" w:eastAsia="微软雅黑" w:cs="Courier New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24"/>
              </w:rPr>
              <w:t>熟悉CSS，能够对页面进行排版和美化。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微软雅黑" w:hAnsi="微软雅黑" w:eastAsia="微软雅黑" w:cs="Courier New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24"/>
              </w:rPr>
              <w:t>了解各种浏览器平台的特性，能够很好地解决兼容问题。</w:t>
            </w:r>
          </w:p>
        </w:tc>
      </w:tr>
    </w:tbl>
    <w:p>
      <w:pPr>
        <w:pBdr>
          <w:bottom w:val="single" w:color="auto" w:sz="6" w:space="1"/>
        </w:pBdr>
        <w:spacing w:line="360" w:lineRule="auto"/>
        <w:rPr>
          <w:rFonts w:ascii="微软雅黑" w:hAnsi="微软雅黑" w:eastAsia="微软雅黑" w:cs="Times New Roman"/>
          <w:b/>
          <w:sz w:val="24"/>
          <w:szCs w:val="24"/>
        </w:rPr>
      </w:pPr>
      <w:r>
        <w:rPr>
          <w:rFonts w:hint="eastAsia" w:ascii="微软雅黑" w:hAnsi="微软雅黑" w:eastAsia="微软雅黑" w:cs="Times New Roman"/>
          <w:b/>
          <w:sz w:val="24"/>
          <w:szCs w:val="24"/>
        </w:rPr>
        <w:t>工作经历：</w:t>
      </w:r>
    </w:p>
    <w:tbl>
      <w:tblPr>
        <w:tblStyle w:val="6"/>
        <w:tblW w:w="8489" w:type="dxa"/>
        <w:tblInd w:w="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5" w:hRule="atLeast"/>
        </w:trPr>
        <w:tc>
          <w:tcPr>
            <w:tcW w:w="8489" w:type="dxa"/>
          </w:tcPr>
          <w:p>
            <w:pPr>
              <w:widowControl/>
              <w:spacing w:line="320" w:lineRule="atLeast"/>
              <w:contextualSpacing/>
              <w:jc w:val="left"/>
              <w:rPr>
                <w:rFonts w:ascii="微软雅黑" w:hAnsi="微软雅黑" w:eastAsia="微软雅黑" w:cs="Times New Roman"/>
                <w:sz w:val="18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18"/>
                <w:szCs w:val="24"/>
              </w:rPr>
              <w:t>公司名称一</w:t>
            </w:r>
            <w:r>
              <w:rPr>
                <w:rFonts w:ascii="微软雅黑" w:hAnsi="微软雅黑" w:eastAsia="微软雅黑" w:cs="Times New Roman"/>
                <w:b/>
                <w:sz w:val="18"/>
                <w:szCs w:val="24"/>
              </w:rPr>
              <w:t>：</w:t>
            </w:r>
            <w:r>
              <w:rPr>
                <w:rFonts w:hint="eastAsia" w:ascii="微软雅黑" w:hAnsi="微软雅黑" w:eastAsia="微软雅黑" w:cs="Times New Roman"/>
                <w:sz w:val="18"/>
                <w:szCs w:val="24"/>
              </w:rPr>
              <w:t xml:space="preserve"> 中科软科技股份有限公司</w:t>
            </w:r>
          </w:p>
          <w:p>
            <w:pPr>
              <w:widowControl/>
              <w:spacing w:line="320" w:lineRule="atLeast"/>
              <w:contextualSpacing/>
              <w:jc w:val="left"/>
              <w:rPr>
                <w:rFonts w:ascii="微软雅黑" w:hAnsi="微软雅黑" w:eastAsia="微软雅黑" w:cs="Times New Roman"/>
                <w:sz w:val="18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18"/>
                <w:szCs w:val="24"/>
              </w:rPr>
              <w:t>公司</w:t>
            </w:r>
            <w:r>
              <w:rPr>
                <w:rFonts w:ascii="微软雅黑" w:hAnsi="微软雅黑" w:eastAsia="微软雅黑" w:cs="Times New Roman"/>
                <w:b/>
                <w:sz w:val="18"/>
                <w:szCs w:val="24"/>
              </w:rPr>
              <w:t>职位：</w:t>
            </w:r>
            <w:r>
              <w:rPr>
                <w:rFonts w:hint="eastAsia" w:ascii="微软雅黑" w:hAnsi="微软雅黑" w:eastAsia="微软雅黑" w:cs="Times New Roman"/>
                <w:sz w:val="18"/>
                <w:szCs w:val="24"/>
              </w:rPr>
              <w:t xml:space="preserve"> Web前端开发初级工程师_实习生</w:t>
            </w:r>
          </w:p>
          <w:p>
            <w:pPr>
              <w:widowControl/>
              <w:spacing w:line="320" w:lineRule="atLeast"/>
              <w:contextualSpacing/>
              <w:jc w:val="left"/>
              <w:rPr>
                <w:rFonts w:ascii="微软雅黑" w:hAnsi="微软雅黑" w:eastAsia="微软雅黑" w:cs="Times New Roman"/>
                <w:sz w:val="18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18"/>
                <w:szCs w:val="24"/>
              </w:rPr>
              <w:t>工作时间</w:t>
            </w:r>
            <w:r>
              <w:rPr>
                <w:rFonts w:ascii="微软雅黑" w:hAnsi="微软雅黑" w:eastAsia="微软雅黑" w:cs="Times New Roman"/>
                <w:b/>
                <w:sz w:val="18"/>
                <w:szCs w:val="24"/>
              </w:rPr>
              <w:t>：</w:t>
            </w:r>
            <w:r>
              <w:rPr>
                <w:rFonts w:ascii="微软雅黑" w:hAnsi="微软雅黑" w:eastAsia="微软雅黑" w:cs="Times New Roman"/>
                <w:sz w:val="18"/>
                <w:szCs w:val="24"/>
              </w:rPr>
              <w:t>2020.01—2020.07</w:t>
            </w:r>
          </w:p>
          <w:p>
            <w:pPr>
              <w:widowControl/>
              <w:spacing w:line="320" w:lineRule="atLeast"/>
              <w:contextualSpacing/>
              <w:jc w:val="left"/>
              <w:rPr>
                <w:rFonts w:hint="eastAsia" w:ascii="微软雅黑" w:hAnsi="微软雅黑" w:eastAsia="微软雅黑" w:cs="Times New Roman"/>
                <w:sz w:val="18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18"/>
                <w:szCs w:val="24"/>
              </w:rPr>
              <w:t>工作描述</w:t>
            </w:r>
            <w:r>
              <w:rPr>
                <w:rFonts w:ascii="微软雅黑" w:hAnsi="微软雅黑" w:eastAsia="微软雅黑" w:cs="Times New Roman"/>
                <w:b/>
                <w:sz w:val="18"/>
                <w:szCs w:val="24"/>
              </w:rPr>
              <w:t>：</w:t>
            </w:r>
            <w:r>
              <w:rPr>
                <w:rFonts w:hint="eastAsia" w:ascii="微软雅黑" w:hAnsi="微软雅黑" w:eastAsia="微软雅黑" w:cs="Times New Roman"/>
                <w:sz w:val="18"/>
                <w:szCs w:val="24"/>
              </w:rPr>
              <w:t>独立承担Web前端开发任务，负责Web前端组件的设计、开发；</w:t>
            </w:r>
          </w:p>
          <w:p>
            <w:pPr>
              <w:widowControl/>
              <w:spacing w:line="320" w:lineRule="atLeast"/>
              <w:contextualSpacing/>
              <w:jc w:val="left"/>
              <w:rPr>
                <w:rFonts w:hint="eastAsia" w:ascii="微软雅黑" w:hAnsi="微软雅黑" w:eastAsia="微软雅黑" w:cs="Times New Roman"/>
                <w:sz w:val="18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sz w:val="18"/>
                <w:szCs w:val="24"/>
              </w:rPr>
              <w:t xml:space="preserve">根据产品需求和平面设计完成开发，利用互联网技术实现各种界面开发和调试； </w:t>
            </w:r>
          </w:p>
          <w:p>
            <w:pPr>
              <w:widowControl/>
              <w:spacing w:line="320" w:lineRule="atLeast"/>
              <w:contextualSpacing/>
              <w:jc w:val="left"/>
              <w:rPr>
                <w:rFonts w:ascii="微软雅黑" w:hAnsi="微软雅黑" w:eastAsia="微软雅黑" w:cs="Times New Roman"/>
                <w:sz w:val="18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sz w:val="18"/>
                <w:szCs w:val="24"/>
              </w:rPr>
              <w:t>解决页面在各浏览器的兼容问题；</w:t>
            </w:r>
            <w:r>
              <w:rPr>
                <w:rFonts w:ascii="微软雅黑" w:hAnsi="微软雅黑" w:eastAsia="微软雅黑" w:cs="Times New Roman"/>
                <w:sz w:val="18"/>
                <w:szCs w:val="24"/>
              </w:rPr>
              <w:t xml:space="preserve"> </w:t>
            </w:r>
          </w:p>
        </w:tc>
      </w:tr>
    </w:tbl>
    <w:p>
      <w:pPr>
        <w:pBdr>
          <w:bottom w:val="single" w:color="auto" w:sz="6" w:space="1"/>
        </w:pBdr>
        <w:spacing w:line="360" w:lineRule="auto"/>
        <w:rPr>
          <w:rFonts w:ascii="微软雅黑" w:hAnsi="微软雅黑" w:eastAsia="微软雅黑" w:cs="Times New Roman"/>
          <w:b/>
          <w:sz w:val="24"/>
          <w:szCs w:val="24"/>
        </w:rPr>
      </w:pPr>
      <w:r>
        <w:rPr>
          <w:rFonts w:hint="eastAsia" w:ascii="微软雅黑" w:hAnsi="微软雅黑" w:eastAsia="微软雅黑" w:cs="Times New Roman"/>
          <w:b/>
          <w:sz w:val="24"/>
          <w:szCs w:val="24"/>
        </w:rPr>
        <w:t>项目经验：</w:t>
      </w:r>
    </w:p>
    <w:tbl>
      <w:tblPr>
        <w:tblStyle w:val="6"/>
        <w:tblW w:w="82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222" w:type="dxa"/>
          </w:tcPr>
          <w:p>
            <w:pPr>
              <w:rPr>
                <w:rFonts w:eastAsia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18"/>
                <w:szCs w:val="18"/>
              </w:rPr>
              <w:t>项目名称一</w:t>
            </w:r>
            <w:r>
              <w:rPr>
                <w:rFonts w:ascii="微软雅黑" w:hAnsi="微软雅黑" w:eastAsia="微软雅黑" w:cs="微软雅黑"/>
                <w:b/>
                <w:color w:val="000000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18"/>
                <w:szCs w:val="18"/>
              </w:rPr>
              <w:t>教育学院作品大赛</w:t>
            </w:r>
          </w:p>
          <w:p>
            <w:pPr>
              <w:rPr>
                <w:rFonts w:hint="eastAsia" w:ascii="微软雅黑" w:hAnsi="微软雅黑" w:eastAsia="微软雅黑" w:cs="Times New Roman"/>
                <w:sz w:val="18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18"/>
                <w:szCs w:val="18"/>
              </w:rPr>
              <w:t>项目</w:t>
            </w:r>
            <w:r>
              <w:rPr>
                <w:rFonts w:ascii="微软雅黑" w:hAnsi="微软雅黑" w:eastAsia="微软雅黑" w:cs="微软雅黑"/>
                <w:b/>
                <w:color w:val="000000"/>
                <w:sz w:val="18"/>
                <w:szCs w:val="18"/>
              </w:rPr>
              <w:t>描述：</w:t>
            </w:r>
            <w:r>
              <w:rPr>
                <w:rFonts w:hint="eastAsia" w:ascii="微软雅黑" w:hAnsi="微软雅黑" w:eastAsia="微软雅黑" w:cs="Times New Roman"/>
                <w:sz w:val="18"/>
                <w:szCs w:val="24"/>
              </w:rPr>
              <w:t>教育学院作品大赛主要是教育学院参赛作品的展示和评选。该项目包括教育学院作品首页，作品评选，用户作品，用户作品参赛，新闻列表模块，涵盖了作品展示，推荐作品，作品上传，作品点赞，活动公告，排行榜信息展示的功能。</w:t>
            </w:r>
          </w:p>
          <w:p>
            <w:pPr>
              <w:widowControl/>
              <w:tabs>
                <w:tab w:val="left" w:pos="420"/>
              </w:tabs>
              <w:spacing w:line="320" w:lineRule="atLeast"/>
              <w:contextualSpacing/>
              <w:jc w:val="left"/>
              <w:rPr>
                <w:rFonts w:ascii="微软雅黑" w:hAnsi="微软雅黑" w:eastAsia="微软雅黑" w:cs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18"/>
                <w:szCs w:val="18"/>
              </w:rPr>
              <w:t>责任描述：</w:t>
            </w:r>
          </w:p>
          <w:p>
            <w:pPr>
              <w:widowControl/>
              <w:numPr>
                <w:ilvl w:val="0"/>
                <w:numId w:val="2"/>
              </w:numPr>
              <w:tabs>
                <w:tab w:val="left" w:pos="420"/>
              </w:tabs>
              <w:spacing w:line="320" w:lineRule="atLeast"/>
              <w:contextualSpacing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1、</w:t>
            </w:r>
            <w:r>
              <w:rPr>
                <w:rFonts w:hint="eastAsia" w:ascii="微软雅黑" w:hAnsi="微软雅黑" w:eastAsia="微软雅黑" w:cs="Times New Roman"/>
                <w:sz w:val="18"/>
                <w:szCs w:val="24"/>
              </w:rPr>
              <w:t>作品首页：主要负责Web前端组件的简单设计、开发，解决页面在各浏览器的兼容问题</w:t>
            </w: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包括</w:t>
            </w:r>
            <w:r>
              <w:rPr>
                <w:rFonts w:hint="eastAsia" w:ascii="微软雅黑" w:hAnsi="微软雅黑" w:eastAsia="微软雅黑" w:cs="Times New Roman"/>
                <w:sz w:val="18"/>
                <w:szCs w:val="24"/>
              </w:rPr>
              <w:t>作品上传，活动公告，排行榜信息展示的功能。</w:t>
            </w:r>
          </w:p>
          <w:p>
            <w:pPr>
              <w:widowControl/>
              <w:numPr>
                <w:ilvl w:val="0"/>
                <w:numId w:val="2"/>
              </w:numPr>
              <w:tabs>
                <w:tab w:val="left" w:pos="420"/>
              </w:tabs>
              <w:spacing w:line="320" w:lineRule="atLeast"/>
              <w:contextualSpacing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2、</w:t>
            </w:r>
            <w:r>
              <w:rPr>
                <w:rFonts w:hint="eastAsia" w:ascii="微软雅黑" w:hAnsi="微软雅黑" w:eastAsia="微软雅黑" w:cs="Times New Roman"/>
                <w:sz w:val="18"/>
                <w:szCs w:val="24"/>
              </w:rPr>
              <w:t>作品评选：主要负责简单设计、开发，包括了选择地区，学段，页数跳转以及推荐作品的功能。</w:t>
            </w:r>
          </w:p>
          <w:p>
            <w:pPr>
              <w:widowControl/>
              <w:numPr>
                <w:ilvl w:val="0"/>
                <w:numId w:val="2"/>
              </w:numPr>
              <w:tabs>
                <w:tab w:val="left" w:pos="420"/>
              </w:tabs>
              <w:spacing w:line="320" w:lineRule="atLeast"/>
              <w:contextualSpacing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3、</w:t>
            </w:r>
            <w:r>
              <w:rPr>
                <w:rFonts w:hint="eastAsia" w:ascii="微软雅黑" w:hAnsi="微软雅黑" w:eastAsia="微软雅黑" w:cs="Times New Roman"/>
                <w:sz w:val="18"/>
                <w:szCs w:val="24"/>
              </w:rPr>
              <w:t>用户作品，用户作品参赛：主要负责简单设计、开发，包括了当前用户的作品展示，上传参赛作品的功能。</w:t>
            </w:r>
          </w:p>
          <w:p>
            <w:pPr>
              <w:pStyle w:val="14"/>
              <w:widowControl/>
              <w:numPr>
                <w:ilvl w:val="0"/>
                <w:numId w:val="2"/>
              </w:numPr>
              <w:tabs>
                <w:tab w:val="left" w:pos="420"/>
              </w:tabs>
              <w:spacing w:line="320" w:lineRule="atLeast"/>
              <w:ind w:firstLineChars="0"/>
              <w:contextualSpacing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4、</w:t>
            </w:r>
            <w:r>
              <w:rPr>
                <w:rFonts w:hint="eastAsia" w:ascii="微软雅黑" w:hAnsi="微软雅黑" w:eastAsia="微软雅黑" w:cs="Times New Roman"/>
                <w:sz w:val="18"/>
                <w:szCs w:val="24"/>
              </w:rPr>
              <w:t>新闻列表模块：主要负责基础设计、开发，包括新闻列表展示和链接。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222" w:type="dxa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18"/>
                <w:szCs w:val="18"/>
              </w:rPr>
              <w:t>项目名称二</w:t>
            </w:r>
            <w:r>
              <w:rPr>
                <w:rFonts w:ascii="微软雅黑" w:hAnsi="微软雅黑" w:eastAsia="微软雅黑" w:cs="微软雅黑"/>
                <w:b/>
                <w:color w:val="000000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18"/>
                <w:szCs w:val="18"/>
              </w:rPr>
              <w:t>凡客诚品</w:t>
            </w:r>
          </w:p>
          <w:p>
            <w:pPr>
              <w:rPr>
                <w:rFonts w:hint="eastAsia" w:ascii="微软雅黑" w:hAnsi="微软雅黑" w:eastAsia="微软雅黑" w:cs="Times New Roman"/>
                <w:sz w:val="18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18"/>
                <w:szCs w:val="18"/>
              </w:rPr>
              <w:t>项目</w:t>
            </w:r>
            <w:r>
              <w:rPr>
                <w:rFonts w:ascii="微软雅黑" w:hAnsi="微软雅黑" w:eastAsia="微软雅黑" w:cs="微软雅黑"/>
                <w:b/>
                <w:color w:val="000000"/>
                <w:sz w:val="18"/>
                <w:szCs w:val="18"/>
              </w:rPr>
              <w:t>描述：</w:t>
            </w:r>
            <w:r>
              <w:rPr>
                <w:rFonts w:hint="eastAsia" w:ascii="微软雅黑" w:hAnsi="微软雅黑" w:eastAsia="微软雅黑" w:cs="Times New Roman"/>
                <w:sz w:val="18"/>
                <w:szCs w:val="24"/>
              </w:rPr>
              <w:t>凡客诚品是一个大型综合性购物网站。该项目包括凡客诚品首页，男装，女装，运动户外，箱包，鞋靴，家纺，美妆，明星潮牌模块，涵盖了商品搜索，商品展示，商品详情，商品购物车和商品下单购买等功能。</w:t>
            </w:r>
          </w:p>
          <w:p>
            <w:pPr>
              <w:rPr>
                <w:rFonts w:ascii="微软雅黑" w:hAnsi="微软雅黑" w:eastAsia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18"/>
                <w:szCs w:val="18"/>
              </w:rPr>
              <w:t>责任描述：</w:t>
            </w:r>
          </w:p>
          <w:p>
            <w:pPr>
              <w:widowControl/>
              <w:numPr>
                <w:ilvl w:val="0"/>
                <w:numId w:val="2"/>
              </w:numPr>
              <w:tabs>
                <w:tab w:val="left" w:pos="420"/>
              </w:tabs>
              <w:spacing w:line="320" w:lineRule="atLeast"/>
              <w:contextualSpacing/>
              <w:jc w:val="left"/>
              <w:rPr>
                <w:rFonts w:hint="eastAsia" w:ascii="微软雅黑" w:hAnsi="微软雅黑" w:eastAsia="微软雅黑" w:cs="Times New Roman"/>
                <w:sz w:val="18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sz w:val="18"/>
                <w:szCs w:val="24"/>
              </w:rPr>
              <w:t>1、首页：主要负责Web前端组件的简单设计、开发，解决页面在各浏览器的兼容问题</w:t>
            </w:r>
            <w:r>
              <w:rPr>
                <w:rFonts w:ascii="微软雅黑" w:hAnsi="微软雅黑" w:eastAsia="微软雅黑" w:cs="Times New Roman"/>
                <w:sz w:val="18"/>
                <w:szCs w:val="24"/>
              </w:rPr>
              <w:t>，</w:t>
            </w:r>
            <w:r>
              <w:rPr>
                <w:rFonts w:hint="eastAsia" w:ascii="微软雅黑" w:hAnsi="微软雅黑" w:eastAsia="微软雅黑" w:cs="Times New Roman"/>
                <w:sz w:val="18"/>
                <w:szCs w:val="24"/>
              </w:rPr>
              <w:t>包括商品搜索，热门分类，最新动态的功能。</w:t>
            </w:r>
          </w:p>
          <w:p>
            <w:pPr>
              <w:widowControl/>
              <w:numPr>
                <w:ilvl w:val="0"/>
                <w:numId w:val="2"/>
              </w:numPr>
              <w:tabs>
                <w:tab w:val="left" w:pos="420"/>
              </w:tabs>
              <w:spacing w:line="320" w:lineRule="atLeast"/>
              <w:contextualSpacing/>
              <w:jc w:val="left"/>
              <w:rPr>
                <w:rFonts w:ascii="微软雅黑" w:hAnsi="微软雅黑" w:eastAsia="微软雅黑" w:cs="Times New Roman"/>
                <w:sz w:val="18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sz w:val="18"/>
                <w:szCs w:val="24"/>
              </w:rPr>
              <w:t>2、家纺：主要负责简单设计、开发，包括了热门分类，新品推荐，商品展示的功能。</w:t>
            </w:r>
          </w:p>
          <w:p>
            <w:pPr>
              <w:widowControl/>
              <w:numPr>
                <w:ilvl w:val="0"/>
                <w:numId w:val="2"/>
              </w:numPr>
              <w:tabs>
                <w:tab w:val="left" w:pos="420"/>
              </w:tabs>
              <w:spacing w:line="320" w:lineRule="atLeast"/>
              <w:contextualSpacing/>
              <w:jc w:val="left"/>
              <w:rPr>
                <w:rFonts w:ascii="微软雅黑" w:hAnsi="微软雅黑" w:eastAsia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 w:val="18"/>
                <w:szCs w:val="24"/>
              </w:rPr>
              <w:t>3、家纺商品详情页面：主要负责简单设计、开发，包括了其他类别商品，商品详情描述。</w:t>
            </w:r>
          </w:p>
        </w:tc>
      </w:tr>
    </w:tbl>
    <w:p>
      <w:pPr>
        <w:pBdr>
          <w:bottom w:val="single" w:color="auto" w:sz="6" w:space="1"/>
        </w:pBdr>
        <w:spacing w:line="360" w:lineRule="auto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自我评价：</w:t>
      </w:r>
    </w:p>
    <w:tbl>
      <w:tblPr>
        <w:tblStyle w:val="6"/>
        <w:tblW w:w="85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</w:trPr>
        <w:tc>
          <w:tcPr>
            <w:tcW w:w="8542" w:type="dxa"/>
          </w:tcPr>
          <w:p>
            <w:pPr>
              <w:numPr>
                <w:ilvl w:val="0"/>
                <w:numId w:val="3"/>
              </w:numPr>
              <w:spacing w:line="360" w:lineRule="auto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适应力强，能够承受高压工作环境；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具备独立分析和解决问题的能力，有良好的职业道德和工作态度；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对事物有敏锐的洞察力，能很好地与人沟通，具有团队协作意识；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461693"/>
    <w:multiLevelType w:val="singleLevel"/>
    <w:tmpl w:val="9D46169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0A071E0"/>
    <w:multiLevelType w:val="multilevel"/>
    <w:tmpl w:val="40A071E0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b w:val="0"/>
        <w:caps w:val="0"/>
        <w:smallCaps w:val="0"/>
        <w:color w:val="000000" w:themeColor="text1"/>
        <w:spacing w:val="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4982B4E"/>
    <w:multiLevelType w:val="singleLevel"/>
    <w:tmpl w:val="54982B4E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50293519"/>
    <w:rsid w:val="0007512A"/>
    <w:rsid w:val="000D0050"/>
    <w:rsid w:val="0010065D"/>
    <w:rsid w:val="00142614"/>
    <w:rsid w:val="001726D2"/>
    <w:rsid w:val="00176DCA"/>
    <w:rsid w:val="00180A15"/>
    <w:rsid w:val="001B3CE7"/>
    <w:rsid w:val="001B6FE2"/>
    <w:rsid w:val="002516CD"/>
    <w:rsid w:val="00251DDE"/>
    <w:rsid w:val="00286D67"/>
    <w:rsid w:val="00305E50"/>
    <w:rsid w:val="003256E4"/>
    <w:rsid w:val="0036711F"/>
    <w:rsid w:val="00390512"/>
    <w:rsid w:val="003B4174"/>
    <w:rsid w:val="003D4DBC"/>
    <w:rsid w:val="004144A6"/>
    <w:rsid w:val="00447851"/>
    <w:rsid w:val="0045246B"/>
    <w:rsid w:val="004A0BC6"/>
    <w:rsid w:val="004E0B74"/>
    <w:rsid w:val="004E1AC9"/>
    <w:rsid w:val="004F01C3"/>
    <w:rsid w:val="004F65C6"/>
    <w:rsid w:val="00506D97"/>
    <w:rsid w:val="0053108D"/>
    <w:rsid w:val="005928B6"/>
    <w:rsid w:val="0059578E"/>
    <w:rsid w:val="005D3CB5"/>
    <w:rsid w:val="005D44EC"/>
    <w:rsid w:val="00613CEA"/>
    <w:rsid w:val="00635684"/>
    <w:rsid w:val="00644794"/>
    <w:rsid w:val="006912FA"/>
    <w:rsid w:val="007750BC"/>
    <w:rsid w:val="00781C6A"/>
    <w:rsid w:val="00794A19"/>
    <w:rsid w:val="007974CF"/>
    <w:rsid w:val="007B3C7E"/>
    <w:rsid w:val="007D53DA"/>
    <w:rsid w:val="00846CF5"/>
    <w:rsid w:val="008601E8"/>
    <w:rsid w:val="00891289"/>
    <w:rsid w:val="008A65FC"/>
    <w:rsid w:val="008E20EC"/>
    <w:rsid w:val="008F412C"/>
    <w:rsid w:val="00906A32"/>
    <w:rsid w:val="00922CDC"/>
    <w:rsid w:val="00927EE7"/>
    <w:rsid w:val="00940CE5"/>
    <w:rsid w:val="00960831"/>
    <w:rsid w:val="00995591"/>
    <w:rsid w:val="00997559"/>
    <w:rsid w:val="009B418B"/>
    <w:rsid w:val="009B5F0D"/>
    <w:rsid w:val="00A20F8C"/>
    <w:rsid w:val="00A46EBD"/>
    <w:rsid w:val="00A83DDD"/>
    <w:rsid w:val="00A85CBC"/>
    <w:rsid w:val="00BE2087"/>
    <w:rsid w:val="00C431CA"/>
    <w:rsid w:val="00C56919"/>
    <w:rsid w:val="00C645FB"/>
    <w:rsid w:val="00C7399D"/>
    <w:rsid w:val="00C81692"/>
    <w:rsid w:val="00CA0F96"/>
    <w:rsid w:val="00CE1598"/>
    <w:rsid w:val="00D24EAC"/>
    <w:rsid w:val="00D55639"/>
    <w:rsid w:val="00D96244"/>
    <w:rsid w:val="00DA28A7"/>
    <w:rsid w:val="00DD566A"/>
    <w:rsid w:val="00E42682"/>
    <w:rsid w:val="00E574EF"/>
    <w:rsid w:val="00EF0585"/>
    <w:rsid w:val="00F3717C"/>
    <w:rsid w:val="00F658DF"/>
    <w:rsid w:val="00F93C4A"/>
    <w:rsid w:val="00FB342C"/>
    <w:rsid w:val="011914E0"/>
    <w:rsid w:val="01317471"/>
    <w:rsid w:val="017236AF"/>
    <w:rsid w:val="017D2DBC"/>
    <w:rsid w:val="01C25B3E"/>
    <w:rsid w:val="01FE0744"/>
    <w:rsid w:val="01FF40D3"/>
    <w:rsid w:val="02282345"/>
    <w:rsid w:val="02E7644A"/>
    <w:rsid w:val="03B66B8D"/>
    <w:rsid w:val="040D1E96"/>
    <w:rsid w:val="04C73200"/>
    <w:rsid w:val="050809F9"/>
    <w:rsid w:val="05417716"/>
    <w:rsid w:val="05574512"/>
    <w:rsid w:val="05B12A46"/>
    <w:rsid w:val="05DA4345"/>
    <w:rsid w:val="061426C1"/>
    <w:rsid w:val="071010E1"/>
    <w:rsid w:val="0755096D"/>
    <w:rsid w:val="07ED1768"/>
    <w:rsid w:val="0829046C"/>
    <w:rsid w:val="084D0A66"/>
    <w:rsid w:val="08593606"/>
    <w:rsid w:val="088678AD"/>
    <w:rsid w:val="08A10E6A"/>
    <w:rsid w:val="0A173BF3"/>
    <w:rsid w:val="0A346566"/>
    <w:rsid w:val="0A380EEA"/>
    <w:rsid w:val="0A6D08C9"/>
    <w:rsid w:val="0A7255A5"/>
    <w:rsid w:val="0B316C95"/>
    <w:rsid w:val="0B463772"/>
    <w:rsid w:val="0BBB60C8"/>
    <w:rsid w:val="0BBC606C"/>
    <w:rsid w:val="0C2D7850"/>
    <w:rsid w:val="0CB37D72"/>
    <w:rsid w:val="0D5600A5"/>
    <w:rsid w:val="0DAD2DA4"/>
    <w:rsid w:val="0DB4402F"/>
    <w:rsid w:val="0DB451AC"/>
    <w:rsid w:val="0E31761F"/>
    <w:rsid w:val="0E3F1EBC"/>
    <w:rsid w:val="0E672F67"/>
    <w:rsid w:val="0F1948F2"/>
    <w:rsid w:val="0F6F10C0"/>
    <w:rsid w:val="102962A1"/>
    <w:rsid w:val="10666E6E"/>
    <w:rsid w:val="108C7A33"/>
    <w:rsid w:val="109645A7"/>
    <w:rsid w:val="10E2728E"/>
    <w:rsid w:val="11137313"/>
    <w:rsid w:val="1119256C"/>
    <w:rsid w:val="1152094C"/>
    <w:rsid w:val="11526713"/>
    <w:rsid w:val="11A27ED1"/>
    <w:rsid w:val="11CA3C9B"/>
    <w:rsid w:val="12294EED"/>
    <w:rsid w:val="12460F27"/>
    <w:rsid w:val="12970593"/>
    <w:rsid w:val="12A17517"/>
    <w:rsid w:val="12BF13D1"/>
    <w:rsid w:val="1338711D"/>
    <w:rsid w:val="135A4026"/>
    <w:rsid w:val="137D546F"/>
    <w:rsid w:val="13886EA1"/>
    <w:rsid w:val="138A410A"/>
    <w:rsid w:val="14156440"/>
    <w:rsid w:val="142A706E"/>
    <w:rsid w:val="146149CC"/>
    <w:rsid w:val="14956122"/>
    <w:rsid w:val="14DE1692"/>
    <w:rsid w:val="15A34201"/>
    <w:rsid w:val="160908F0"/>
    <w:rsid w:val="1611228E"/>
    <w:rsid w:val="1632281E"/>
    <w:rsid w:val="16943E4A"/>
    <w:rsid w:val="16F4369C"/>
    <w:rsid w:val="17091BD4"/>
    <w:rsid w:val="18433487"/>
    <w:rsid w:val="191E546F"/>
    <w:rsid w:val="19FA54E4"/>
    <w:rsid w:val="1A085235"/>
    <w:rsid w:val="1A227AC5"/>
    <w:rsid w:val="1A9774BA"/>
    <w:rsid w:val="1AF67455"/>
    <w:rsid w:val="1B836FD1"/>
    <w:rsid w:val="1C82136B"/>
    <w:rsid w:val="1C993CC3"/>
    <w:rsid w:val="1D2558CE"/>
    <w:rsid w:val="1DAD7982"/>
    <w:rsid w:val="1E0F4729"/>
    <w:rsid w:val="1EC35F4E"/>
    <w:rsid w:val="1F1F1543"/>
    <w:rsid w:val="1FBE4146"/>
    <w:rsid w:val="203E191A"/>
    <w:rsid w:val="20523DB4"/>
    <w:rsid w:val="206733BB"/>
    <w:rsid w:val="20BD7A38"/>
    <w:rsid w:val="20C268E3"/>
    <w:rsid w:val="20CD692A"/>
    <w:rsid w:val="21464AF3"/>
    <w:rsid w:val="215A246F"/>
    <w:rsid w:val="216C0EA0"/>
    <w:rsid w:val="21D43D82"/>
    <w:rsid w:val="224E01F7"/>
    <w:rsid w:val="22CE3B5A"/>
    <w:rsid w:val="231838DB"/>
    <w:rsid w:val="23B161C2"/>
    <w:rsid w:val="23C90114"/>
    <w:rsid w:val="243D7397"/>
    <w:rsid w:val="24D41C76"/>
    <w:rsid w:val="24FC6938"/>
    <w:rsid w:val="255247EA"/>
    <w:rsid w:val="25BF727D"/>
    <w:rsid w:val="25C678FD"/>
    <w:rsid w:val="25D52EB3"/>
    <w:rsid w:val="26043D03"/>
    <w:rsid w:val="26105ABE"/>
    <w:rsid w:val="26176D87"/>
    <w:rsid w:val="263B2C8F"/>
    <w:rsid w:val="2689617E"/>
    <w:rsid w:val="278776CD"/>
    <w:rsid w:val="2789528C"/>
    <w:rsid w:val="27BB2B4A"/>
    <w:rsid w:val="27E66D97"/>
    <w:rsid w:val="280B5380"/>
    <w:rsid w:val="28797889"/>
    <w:rsid w:val="2891609B"/>
    <w:rsid w:val="28EB6891"/>
    <w:rsid w:val="28ED56B2"/>
    <w:rsid w:val="290A7D80"/>
    <w:rsid w:val="29526F70"/>
    <w:rsid w:val="2AAA158D"/>
    <w:rsid w:val="2AAC4CDA"/>
    <w:rsid w:val="2BC97968"/>
    <w:rsid w:val="2BCB53F9"/>
    <w:rsid w:val="2C17727E"/>
    <w:rsid w:val="2CA66C11"/>
    <w:rsid w:val="2DAC78B3"/>
    <w:rsid w:val="2DC70562"/>
    <w:rsid w:val="2DF83436"/>
    <w:rsid w:val="2E427249"/>
    <w:rsid w:val="2E6D6006"/>
    <w:rsid w:val="2EED339C"/>
    <w:rsid w:val="2EEE44AC"/>
    <w:rsid w:val="2EFE5BD3"/>
    <w:rsid w:val="2FAA1593"/>
    <w:rsid w:val="2FC30BD4"/>
    <w:rsid w:val="30182058"/>
    <w:rsid w:val="304A7512"/>
    <w:rsid w:val="304C5231"/>
    <w:rsid w:val="30D7347B"/>
    <w:rsid w:val="311E2C9D"/>
    <w:rsid w:val="317C7F55"/>
    <w:rsid w:val="331B0061"/>
    <w:rsid w:val="333E38DB"/>
    <w:rsid w:val="335F3DD9"/>
    <w:rsid w:val="337C1339"/>
    <w:rsid w:val="337E6CEC"/>
    <w:rsid w:val="33AE7AD1"/>
    <w:rsid w:val="33BE7851"/>
    <w:rsid w:val="342E5703"/>
    <w:rsid w:val="344D6B17"/>
    <w:rsid w:val="34F10A37"/>
    <w:rsid w:val="355C038F"/>
    <w:rsid w:val="3587213B"/>
    <w:rsid w:val="36C825F7"/>
    <w:rsid w:val="37111CB1"/>
    <w:rsid w:val="37282CB1"/>
    <w:rsid w:val="37577147"/>
    <w:rsid w:val="37741248"/>
    <w:rsid w:val="37D013E0"/>
    <w:rsid w:val="38A95B7B"/>
    <w:rsid w:val="38B4424D"/>
    <w:rsid w:val="390D33C9"/>
    <w:rsid w:val="397B289C"/>
    <w:rsid w:val="39A31D01"/>
    <w:rsid w:val="39FB6AE1"/>
    <w:rsid w:val="3A475696"/>
    <w:rsid w:val="3A507ECC"/>
    <w:rsid w:val="3A771680"/>
    <w:rsid w:val="3A83520C"/>
    <w:rsid w:val="3AD14CFD"/>
    <w:rsid w:val="3ADB2FCF"/>
    <w:rsid w:val="3B0427DF"/>
    <w:rsid w:val="3B5C58B2"/>
    <w:rsid w:val="3BB46D50"/>
    <w:rsid w:val="3C9E4886"/>
    <w:rsid w:val="3CF234F1"/>
    <w:rsid w:val="3D120FBE"/>
    <w:rsid w:val="3D5C0D8D"/>
    <w:rsid w:val="3D8E7B41"/>
    <w:rsid w:val="3DFE6DDD"/>
    <w:rsid w:val="3E057C3A"/>
    <w:rsid w:val="3E68207C"/>
    <w:rsid w:val="3E956F0D"/>
    <w:rsid w:val="3F890605"/>
    <w:rsid w:val="3F9A5525"/>
    <w:rsid w:val="400E6721"/>
    <w:rsid w:val="40293C76"/>
    <w:rsid w:val="411E5A74"/>
    <w:rsid w:val="413F2B6C"/>
    <w:rsid w:val="41883988"/>
    <w:rsid w:val="41B4139E"/>
    <w:rsid w:val="41E93D3C"/>
    <w:rsid w:val="420545E3"/>
    <w:rsid w:val="424F5857"/>
    <w:rsid w:val="428E47C2"/>
    <w:rsid w:val="435863B4"/>
    <w:rsid w:val="439C6509"/>
    <w:rsid w:val="43A05D63"/>
    <w:rsid w:val="43F03D33"/>
    <w:rsid w:val="44161F4B"/>
    <w:rsid w:val="442A014C"/>
    <w:rsid w:val="444E1180"/>
    <w:rsid w:val="45653148"/>
    <w:rsid w:val="45DE744A"/>
    <w:rsid w:val="45F56966"/>
    <w:rsid w:val="46E65F21"/>
    <w:rsid w:val="46FA007D"/>
    <w:rsid w:val="475F0AE0"/>
    <w:rsid w:val="48015648"/>
    <w:rsid w:val="480502DE"/>
    <w:rsid w:val="48DD67D9"/>
    <w:rsid w:val="48F67FEC"/>
    <w:rsid w:val="491E7A4E"/>
    <w:rsid w:val="498B1343"/>
    <w:rsid w:val="49CF1B70"/>
    <w:rsid w:val="4A7B428E"/>
    <w:rsid w:val="4AE56669"/>
    <w:rsid w:val="4B975962"/>
    <w:rsid w:val="4BDF7113"/>
    <w:rsid w:val="4C012153"/>
    <w:rsid w:val="4C755A94"/>
    <w:rsid w:val="4C7D3D99"/>
    <w:rsid w:val="4D5B0032"/>
    <w:rsid w:val="4D70351C"/>
    <w:rsid w:val="4D990B6F"/>
    <w:rsid w:val="4DA70989"/>
    <w:rsid w:val="4DCB187B"/>
    <w:rsid w:val="4E477C6D"/>
    <w:rsid w:val="4E582352"/>
    <w:rsid w:val="4E8F28E5"/>
    <w:rsid w:val="4ECD7469"/>
    <w:rsid w:val="4EFA037B"/>
    <w:rsid w:val="4F1F79D1"/>
    <w:rsid w:val="4F343A81"/>
    <w:rsid w:val="4F987263"/>
    <w:rsid w:val="4FCD30D2"/>
    <w:rsid w:val="4FCE6A0B"/>
    <w:rsid w:val="50293519"/>
    <w:rsid w:val="502A6344"/>
    <w:rsid w:val="508544BA"/>
    <w:rsid w:val="519D67E3"/>
    <w:rsid w:val="51D564E4"/>
    <w:rsid w:val="52CE2584"/>
    <w:rsid w:val="538E1D37"/>
    <w:rsid w:val="5438120E"/>
    <w:rsid w:val="5490539B"/>
    <w:rsid w:val="54DF0BFF"/>
    <w:rsid w:val="550A223B"/>
    <w:rsid w:val="551C242E"/>
    <w:rsid w:val="56032593"/>
    <w:rsid w:val="567648E3"/>
    <w:rsid w:val="56797B6A"/>
    <w:rsid w:val="567F6ACE"/>
    <w:rsid w:val="56930084"/>
    <w:rsid w:val="56C82160"/>
    <w:rsid w:val="56EE03CF"/>
    <w:rsid w:val="58755E6F"/>
    <w:rsid w:val="596566FF"/>
    <w:rsid w:val="5B1A18A0"/>
    <w:rsid w:val="5B1D3162"/>
    <w:rsid w:val="5BA64BA9"/>
    <w:rsid w:val="5CDF1987"/>
    <w:rsid w:val="5D6B4651"/>
    <w:rsid w:val="5D963830"/>
    <w:rsid w:val="5DFD02D5"/>
    <w:rsid w:val="5E0F7DF5"/>
    <w:rsid w:val="5E2124A5"/>
    <w:rsid w:val="5E512035"/>
    <w:rsid w:val="5EA24288"/>
    <w:rsid w:val="5ED92E53"/>
    <w:rsid w:val="5F2A5B54"/>
    <w:rsid w:val="5FD13A49"/>
    <w:rsid w:val="5FE858F8"/>
    <w:rsid w:val="609B1A19"/>
    <w:rsid w:val="60B64C92"/>
    <w:rsid w:val="60C4025C"/>
    <w:rsid w:val="60C47D43"/>
    <w:rsid w:val="61501A45"/>
    <w:rsid w:val="615D1F99"/>
    <w:rsid w:val="62553A0E"/>
    <w:rsid w:val="62B304AE"/>
    <w:rsid w:val="631F7927"/>
    <w:rsid w:val="63F36DD1"/>
    <w:rsid w:val="640E7251"/>
    <w:rsid w:val="64597B9A"/>
    <w:rsid w:val="64BB7869"/>
    <w:rsid w:val="64E14968"/>
    <w:rsid w:val="654B699D"/>
    <w:rsid w:val="661E5F87"/>
    <w:rsid w:val="665A0756"/>
    <w:rsid w:val="665D7E30"/>
    <w:rsid w:val="667E5EA3"/>
    <w:rsid w:val="66A260F7"/>
    <w:rsid w:val="66C7731F"/>
    <w:rsid w:val="66CE6B3C"/>
    <w:rsid w:val="674B36C4"/>
    <w:rsid w:val="67894D6E"/>
    <w:rsid w:val="67B26D6C"/>
    <w:rsid w:val="67F64D43"/>
    <w:rsid w:val="68421C8B"/>
    <w:rsid w:val="68E71D45"/>
    <w:rsid w:val="68ED2A4D"/>
    <w:rsid w:val="69F92C7A"/>
    <w:rsid w:val="6A843F02"/>
    <w:rsid w:val="6ADA2A8E"/>
    <w:rsid w:val="6B3351A1"/>
    <w:rsid w:val="6B736068"/>
    <w:rsid w:val="6BC20506"/>
    <w:rsid w:val="6BF249B3"/>
    <w:rsid w:val="6C125855"/>
    <w:rsid w:val="6C3B139F"/>
    <w:rsid w:val="6C41482D"/>
    <w:rsid w:val="6C5D1EB4"/>
    <w:rsid w:val="6D535020"/>
    <w:rsid w:val="6DA05128"/>
    <w:rsid w:val="6F003BE4"/>
    <w:rsid w:val="6F04791C"/>
    <w:rsid w:val="6F0563F0"/>
    <w:rsid w:val="6F5718E3"/>
    <w:rsid w:val="6F597332"/>
    <w:rsid w:val="6F746FBA"/>
    <w:rsid w:val="6F8A0923"/>
    <w:rsid w:val="6FCC06FE"/>
    <w:rsid w:val="702826EB"/>
    <w:rsid w:val="7107334F"/>
    <w:rsid w:val="71C36C7C"/>
    <w:rsid w:val="721F246B"/>
    <w:rsid w:val="72620C3F"/>
    <w:rsid w:val="72874B48"/>
    <w:rsid w:val="72C40891"/>
    <w:rsid w:val="72C93133"/>
    <w:rsid w:val="7350791A"/>
    <w:rsid w:val="7465517D"/>
    <w:rsid w:val="74CF04ED"/>
    <w:rsid w:val="74F66E3B"/>
    <w:rsid w:val="755A3063"/>
    <w:rsid w:val="75AD17D2"/>
    <w:rsid w:val="75D37C42"/>
    <w:rsid w:val="76800897"/>
    <w:rsid w:val="769F6AB5"/>
    <w:rsid w:val="76D821BB"/>
    <w:rsid w:val="76FE4A14"/>
    <w:rsid w:val="770C4BB1"/>
    <w:rsid w:val="771302BE"/>
    <w:rsid w:val="7757781D"/>
    <w:rsid w:val="78C75296"/>
    <w:rsid w:val="7988384F"/>
    <w:rsid w:val="79A715F0"/>
    <w:rsid w:val="79A87AD6"/>
    <w:rsid w:val="7A525CEC"/>
    <w:rsid w:val="7A6550A9"/>
    <w:rsid w:val="7AAF2E31"/>
    <w:rsid w:val="7B1149C4"/>
    <w:rsid w:val="7B3B0644"/>
    <w:rsid w:val="7B962630"/>
    <w:rsid w:val="7BCC52BE"/>
    <w:rsid w:val="7C695711"/>
    <w:rsid w:val="7C6A3BE9"/>
    <w:rsid w:val="7C836E5D"/>
    <w:rsid w:val="7D012B78"/>
    <w:rsid w:val="7DDD6154"/>
    <w:rsid w:val="7DF240F5"/>
    <w:rsid w:val="7DF7381D"/>
    <w:rsid w:val="7E151530"/>
    <w:rsid w:val="7E381459"/>
    <w:rsid w:val="7E7C61FA"/>
    <w:rsid w:val="7EC75626"/>
    <w:rsid w:val="7F9B0DFA"/>
    <w:rsid w:val="7F9B2BAF"/>
    <w:rsid w:val="7FB45D27"/>
    <w:rsid w:val="7FC77BE2"/>
    <w:rsid w:val="7FD9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spacing w:line="300" w:lineRule="auto"/>
      <w:ind w:firstLine="200" w:firstLineChars="200"/>
    </w:pPr>
    <w:rPr>
      <w:rFonts w:ascii="宋体" w:hAnsi="Times New Roman" w:eastAsia="宋体" w:cs="Times New Roman"/>
      <w:snapToGrid w:val="0"/>
      <w:kern w:val="0"/>
      <w:sz w:val="24"/>
      <w:szCs w:val="20"/>
      <w:lang w:val="zh-CN"/>
    </w:rPr>
  </w:style>
  <w:style w:type="paragraph" w:styleId="3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qFormat/>
    <w:uiPriority w:val="0"/>
    <w:rPr>
      <w:color w:val="0000FF"/>
      <w:u w:val="single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paragraph" w:customStyle="1" w:styleId="10">
    <w:name w:val="消防正文"/>
    <w:basedOn w:val="1"/>
    <w:qFormat/>
    <w:uiPriority w:val="0"/>
    <w:pPr>
      <w:widowControl/>
      <w:adjustRightInd w:val="0"/>
      <w:snapToGrid w:val="0"/>
      <w:spacing w:line="300" w:lineRule="auto"/>
      <w:ind w:firstLine="200" w:firstLineChars="200"/>
    </w:pPr>
    <w:rPr>
      <w:rFonts w:ascii="宋体" w:hAnsi="宋体"/>
      <w:sz w:val="24"/>
      <w:szCs w:val="24"/>
    </w:rPr>
  </w:style>
  <w:style w:type="paragraph" w:customStyle="1" w:styleId="11">
    <w:name w:val="正文格式"/>
    <w:basedOn w:val="1"/>
    <w:qFormat/>
    <w:uiPriority w:val="0"/>
    <w:pPr>
      <w:widowControl/>
      <w:adjustRightInd w:val="0"/>
      <w:snapToGrid w:val="0"/>
      <w:spacing w:line="300" w:lineRule="auto"/>
      <w:ind w:firstLine="482"/>
      <w:textAlignment w:val="baseline"/>
    </w:pPr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12">
    <w:name w:val="页眉 Char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Company>Organization</Company>
  <Pages>2</Pages>
  <Words>158</Words>
  <Characters>907</Characters>
  <Lines>7</Lines>
  <Paragraphs>2</Paragraphs>
  <TotalTime>385</TotalTime>
  <ScaleCrop>false</ScaleCrop>
  <LinksUpToDate>false</LinksUpToDate>
  <CharactersWithSpaces>1063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2018-04-26T01:21:00Z</dcterms:created>
  <dc:creator>小小马</dc:creator>
  <cp:lastModifiedBy>Administrator</cp:lastModifiedBy>
  <dcterms:modified xsi:type="dcterms:W3CDTF">2020-09-23T14:00:09Z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